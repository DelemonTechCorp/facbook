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67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607"/>
        <w:gridCol w:w="48"/>
        <w:gridCol w:w="4268"/>
        <w:gridCol w:w="709"/>
      </w:tblGrid>
      <w:tr w:rsidR="000930DE" w:rsidRPr="003D135F" w14:paraId="642BBDB0" w14:textId="77777777" w:rsidTr="00F82126">
        <w:trPr>
          <w:trHeight w:val="1224"/>
        </w:trPr>
        <w:tc>
          <w:tcPr>
            <w:tcW w:w="5655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3A11E54E" w14:textId="7AECE9AC" w:rsidR="000930DE" w:rsidRPr="001D4099" w:rsidRDefault="000930DE" w:rsidP="003F1B98">
            <w:pPr>
              <w:pStyle w:val="Title"/>
            </w:pPr>
          </w:p>
          <w:p w14:paraId="5B96B614" w14:textId="0F66A081" w:rsidR="000930DE" w:rsidRDefault="001A3762" w:rsidP="00AD79E9">
            <w:pPr>
              <w:pStyle w:val="Subtitle"/>
            </w:pPr>
            <w:r>
              <w:t>althaf a</w:t>
            </w:r>
          </w:p>
        </w:tc>
        <w:tc>
          <w:tcPr>
            <w:tcW w:w="4977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3FD407D0" w14:textId="4B9153CE" w:rsidR="000930DE" w:rsidRPr="003D135F" w:rsidRDefault="001A3762" w:rsidP="003D135F">
            <w:pPr>
              <w:pStyle w:val="ContactInfo"/>
            </w:pPr>
            <w:proofErr w:type="spellStart"/>
            <w:proofErr w:type="gramStart"/>
            <w:r>
              <w:t>Kollam,Kerala</w:t>
            </w:r>
            <w:proofErr w:type="spellEnd"/>
            <w:proofErr w:type="gramEnd"/>
            <w:r w:rsidR="00AD79E9" w:rsidRPr="003D135F">
              <w:t xml:space="preserve"> </w:t>
            </w:r>
            <w:r w:rsidR="000524A9" w:rsidRPr="003D135F">
              <w:t xml:space="preserve">| </w:t>
            </w:r>
            <w:r w:rsidR="00AD79E9" w:rsidRPr="003D135F">
              <w:t xml:space="preserve"> </w:t>
            </w:r>
            <w:r w:rsidRPr="001A3762">
              <w:t>www.linkedin.com/in/althafa0903/</w:t>
            </w:r>
            <w:r w:rsidR="000930DE" w:rsidRPr="003D135F">
              <w:t xml:space="preserve"> </w:t>
            </w:r>
          </w:p>
          <w:p w14:paraId="443C9BA4" w14:textId="796C0510" w:rsidR="000930DE" w:rsidRPr="003D135F" w:rsidRDefault="001A3762" w:rsidP="003D135F">
            <w:pPr>
              <w:pStyle w:val="ContactInfo"/>
            </w:pPr>
            <w:r>
              <w:t>9037355875</w:t>
            </w:r>
            <w:r w:rsidR="00AD79E9" w:rsidRPr="003D135F">
              <w:t xml:space="preserve"> </w:t>
            </w:r>
            <w:r w:rsidR="000930DE" w:rsidRPr="003D135F">
              <w:t xml:space="preserve">| </w:t>
            </w:r>
            <w:r>
              <w:t>althaf162017@gmail.com</w:t>
            </w:r>
            <w:r w:rsidR="00AD79E9" w:rsidRPr="003D135F">
              <w:t xml:space="preserve"> </w:t>
            </w:r>
          </w:p>
        </w:tc>
      </w:tr>
      <w:tr w:rsidR="000930DE" w14:paraId="43C88407" w14:textId="77777777" w:rsidTr="00F82126">
        <w:trPr>
          <w:gridAfter w:val="1"/>
          <w:wAfter w:w="709" w:type="dxa"/>
          <w:trHeight w:val="675"/>
        </w:trPr>
        <w:tc>
          <w:tcPr>
            <w:tcW w:w="9923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D190457" w14:textId="6FF7D681" w:rsidR="000930DE" w:rsidRDefault="001A3762" w:rsidP="00867C58">
            <w:r>
              <w:t>Python Developer I'm confident that I have the skills and experience necessary to be a successful Python full stack developer. I am eager to learn new things and I'm always looking for new challenges.</w:t>
            </w:r>
          </w:p>
        </w:tc>
      </w:tr>
      <w:tr w:rsidR="004D4E50" w14:paraId="0049F481" w14:textId="77777777" w:rsidTr="00F82126">
        <w:trPr>
          <w:gridAfter w:val="1"/>
          <w:wAfter w:w="709" w:type="dxa"/>
          <w:trHeight w:val="1584"/>
        </w:trPr>
        <w:tc>
          <w:tcPr>
            <w:tcW w:w="9923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E7DD549" w14:textId="25ABE730" w:rsidR="004D4E50" w:rsidRPr="008D169E" w:rsidRDefault="004D4E50" w:rsidP="008D169E">
            <w:pPr>
              <w:pStyle w:val="Heading1"/>
            </w:pPr>
          </w:p>
          <w:p w14:paraId="3C6C3C11" w14:textId="417CE37F" w:rsidR="00F62BAE" w:rsidRPr="00C35EF0" w:rsidRDefault="001A3762" w:rsidP="003F1B98">
            <w:pPr>
              <w:pStyle w:val="Heading2"/>
            </w:pPr>
            <w:r>
              <w:t>PYthon DEVELOPER</w:t>
            </w:r>
          </w:p>
          <w:p w14:paraId="1F493D68" w14:textId="0AE46402" w:rsidR="004D4E50" w:rsidRPr="003F1B98" w:rsidRDefault="001A3762" w:rsidP="003F1B98">
            <w:pPr>
              <w:pStyle w:val="Heading3"/>
            </w:pPr>
            <w:proofErr w:type="spellStart"/>
            <w:r>
              <w:t>Delemon</w:t>
            </w:r>
            <w:proofErr w:type="spellEnd"/>
            <w:r>
              <w:t xml:space="preserve"> Technology | </w:t>
            </w:r>
            <w:proofErr w:type="spellStart"/>
            <w:proofErr w:type="gramStart"/>
            <w:r>
              <w:t>Kannur,Kerala</w:t>
            </w:r>
            <w:proofErr w:type="spellEnd"/>
            <w:proofErr w:type="gramEnd"/>
          </w:p>
          <w:p w14:paraId="57C58177" w14:textId="01C6912F" w:rsidR="000524A9" w:rsidRPr="003F1B98" w:rsidRDefault="001A3762" w:rsidP="003F1B98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nov 2023 - present</w:t>
            </w:r>
          </w:p>
          <w:p w14:paraId="4F04A565" w14:textId="1532DC4A" w:rsidR="004D4E50" w:rsidRDefault="001A3762" w:rsidP="004D4E50">
            <w:r>
              <w:t>Knowledgeable in MySQL database administration and skilled in data handling and optimization Possessing a strong grasp of Python's object-oriented programming paradigm and its implementation Skilled in leveraging jQuery for enhanced web development and proficient in its basic functionalities Well-versed in Python programming and adept at utilizing the Django framework Proficiently skilled in HTML and CSS for creating engaging user experiences Knowledgeable in JavaScript and possess a basic grasp of React concepts</w:t>
            </w:r>
          </w:p>
        </w:tc>
      </w:tr>
      <w:tr w:rsidR="000930DE" w14:paraId="308175F4" w14:textId="77777777" w:rsidTr="00F82126">
        <w:trPr>
          <w:gridAfter w:val="1"/>
          <w:wAfter w:w="709" w:type="dxa"/>
          <w:trHeight w:val="279"/>
        </w:trPr>
        <w:tc>
          <w:tcPr>
            <w:tcW w:w="5655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035A00D" w14:textId="4FABC22C" w:rsidR="00F62BAE" w:rsidRPr="00C35EF0" w:rsidRDefault="009501C7" w:rsidP="003F1B98">
            <w:pPr>
              <w:pStyle w:val="Heading2"/>
            </w:pPr>
            <w:r>
              <w:t>python developer INTERN</w:t>
            </w:r>
          </w:p>
          <w:p w14:paraId="1449EC7E" w14:textId="3531F227" w:rsidR="000930DE" w:rsidRPr="003F1B98" w:rsidRDefault="009501C7" w:rsidP="003F1B98">
            <w:pPr>
              <w:pStyle w:val="Heading3"/>
            </w:pPr>
            <w:r>
              <w:t xml:space="preserve">ONE TEAM SOLUTIONS | </w:t>
            </w:r>
            <w:proofErr w:type="spellStart"/>
            <w:proofErr w:type="gramStart"/>
            <w:r>
              <w:t>Kochi,Kerala</w:t>
            </w:r>
            <w:proofErr w:type="spellEnd"/>
            <w:proofErr w:type="gramEnd"/>
          </w:p>
          <w:p w14:paraId="7302507F" w14:textId="2FE2725C" w:rsidR="000524A9" w:rsidRPr="000524A9" w:rsidRDefault="009501C7" w:rsidP="003F1B98">
            <w:pPr>
              <w:pStyle w:val="Heading4"/>
              <w:rPr>
                <w:rStyle w:val="SubtleReference"/>
                <w:caps w:val="0"/>
                <w:spacing w:val="0"/>
              </w:rPr>
            </w:pPr>
            <w:r>
              <w:rPr>
                <w:caps/>
                <w:spacing w:val="10"/>
              </w:rPr>
              <w:t>may 2023 – oct 2023</w:t>
            </w:r>
          </w:p>
          <w:p w14:paraId="3AD71737" w14:textId="1F46AE82" w:rsidR="000930DE" w:rsidRDefault="009501C7" w:rsidP="00D92978">
            <w:r>
              <w:t>Python programming and adept at utilizing the Django framework Proficiently skilled in HTML and CSS for creating engaging user experiences Knowledgeable in JavaScript and possess a basic grasp of React concepts</w:t>
            </w:r>
          </w:p>
        </w:tc>
        <w:tc>
          <w:tcPr>
            <w:tcW w:w="4268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8A27537" w14:textId="2F3E3068" w:rsidR="00F62BAE" w:rsidRPr="00C35EF0" w:rsidRDefault="009501C7" w:rsidP="003F1B98">
            <w:pPr>
              <w:pStyle w:val="Heading2"/>
            </w:pPr>
            <w:r>
              <w:t>work LINks</w:t>
            </w:r>
          </w:p>
          <w:p w14:paraId="3B77AFD3" w14:textId="5FA701F2" w:rsidR="000930DE" w:rsidRDefault="009501C7" w:rsidP="00A30F99">
            <w:pPr>
              <w:pStyle w:val="Heading3"/>
            </w:pPr>
            <w:r>
              <w:t xml:space="preserve">. </w:t>
            </w:r>
            <w:r w:rsidRPr="009501C7">
              <w:t>https://www.chronocorp.ae/</w:t>
            </w:r>
          </w:p>
          <w:p w14:paraId="3CF4FA6E" w14:textId="1290E066" w:rsidR="009501C7" w:rsidRDefault="009501C7" w:rsidP="009501C7">
            <w:pPr>
              <w:pStyle w:val="Heading4"/>
            </w:pPr>
            <w:r>
              <w:t xml:space="preserve">. </w:t>
            </w:r>
            <w:hyperlink r:id="rId10" w:history="1">
              <w:r w:rsidRPr="00450987">
                <w:rPr>
                  <w:rStyle w:val="Hyperlink"/>
                </w:rPr>
                <w:t>https://www.luxuryacresuae.com/</w:t>
              </w:r>
            </w:hyperlink>
          </w:p>
          <w:p w14:paraId="7327B84D" w14:textId="77777777" w:rsidR="009501C7" w:rsidRDefault="009501C7" w:rsidP="009501C7">
            <w:pPr>
              <w:pStyle w:val="Heading4"/>
            </w:pPr>
            <w:r>
              <w:t xml:space="preserve">. </w:t>
            </w:r>
            <w:hyperlink r:id="rId11" w:history="1">
              <w:r w:rsidRPr="00450987">
                <w:rPr>
                  <w:rStyle w:val="Hyperlink"/>
                </w:rPr>
                <w:t>https://www.kifrealty.com/</w:t>
              </w:r>
            </w:hyperlink>
          </w:p>
          <w:p w14:paraId="2FAD9031" w14:textId="0643D3F9" w:rsidR="000930DE" w:rsidRPr="00CE3B09" w:rsidRDefault="009501C7" w:rsidP="009501C7">
            <w:pPr>
              <w:pStyle w:val="Heading4"/>
            </w:pPr>
            <w:r>
              <w:t>.</w:t>
            </w:r>
            <w:r w:rsidR="00D86211">
              <w:t xml:space="preserve"> </w:t>
            </w:r>
            <w:r w:rsidRPr="009501C7">
              <w:t>https://www.delemontechnology.com/</w:t>
            </w:r>
            <w:r>
              <w:br/>
              <w:t xml:space="preserve">. </w:t>
            </w:r>
            <w:r w:rsidRPr="009501C7">
              <w:t>https://www.domaine-properties.com/</w:t>
            </w:r>
            <w:r>
              <w:br/>
              <w:t xml:space="preserve">. </w:t>
            </w:r>
            <w:r w:rsidRPr="009501C7">
              <w:t>https://sabmining.pythonanywhere.com/</w:t>
            </w:r>
            <w:r>
              <w:br/>
              <w:t xml:space="preserve">. </w:t>
            </w:r>
            <w:r w:rsidRPr="009501C7">
              <w:t>https://tutorlyhub.pythonanywhere.com/</w:t>
            </w:r>
          </w:p>
        </w:tc>
      </w:tr>
      <w:tr w:rsidR="000930DE" w14:paraId="12B3A6C1" w14:textId="77777777" w:rsidTr="00F82126">
        <w:trPr>
          <w:gridAfter w:val="1"/>
          <w:wAfter w:w="709" w:type="dxa"/>
          <w:trHeight w:val="675"/>
        </w:trPr>
        <w:tc>
          <w:tcPr>
            <w:tcW w:w="9923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196D66C" w14:textId="675A421F" w:rsidR="000930DE" w:rsidRPr="008D169E" w:rsidRDefault="009501C7" w:rsidP="008D169E">
            <w:pPr>
              <w:pStyle w:val="Heading1"/>
            </w:pPr>
            <w:r>
              <w:t>Diploma in Computer science</w:t>
            </w:r>
          </w:p>
          <w:p w14:paraId="42ACE3B2" w14:textId="547D0FA7" w:rsidR="00F62BAE" w:rsidRPr="00C35EF0" w:rsidRDefault="009501C7" w:rsidP="00A30F99">
            <w:pPr>
              <w:pStyle w:val="Heading2"/>
            </w:pPr>
            <w:r>
              <w:t>younus college of polytechnic</w:t>
            </w:r>
          </w:p>
          <w:p w14:paraId="7DA8043E" w14:textId="0090C8E2" w:rsidR="000930DE" w:rsidRDefault="00F82126" w:rsidP="00A30F99">
            <w:pPr>
              <w:pStyle w:val="Heading3"/>
            </w:pPr>
            <w:r>
              <w:t>July 2019 - April 2022</w:t>
            </w:r>
          </w:p>
          <w:p w14:paraId="2AA4E360" w14:textId="785EEB8E" w:rsidR="000930DE" w:rsidRDefault="00AD79E9" w:rsidP="00F82126">
            <w:pPr>
              <w:pStyle w:val="ListBullet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  <w:tr w:rsidR="004D4E50" w14:paraId="538E3379" w14:textId="77777777" w:rsidTr="00F82126">
        <w:trPr>
          <w:gridAfter w:val="1"/>
          <w:wAfter w:w="709" w:type="dxa"/>
          <w:trHeight w:val="210"/>
        </w:trPr>
        <w:tc>
          <w:tcPr>
            <w:tcW w:w="9923" w:type="dxa"/>
            <w:gridSpan w:val="3"/>
            <w:tcBorders>
              <w:top w:val="single" w:sz="24" w:space="0" w:color="ACA8AA" w:themeColor="accent4"/>
            </w:tcBorders>
          </w:tcPr>
          <w:p w14:paraId="1110FB87" w14:textId="77777777" w:rsidR="004D4E50" w:rsidRPr="00A30F99" w:rsidRDefault="00604D31" w:rsidP="00AD79E9">
            <w:pPr>
              <w:pStyle w:val="Heading1"/>
            </w:pPr>
            <w:sdt>
              <w:sdtPr>
                <w:id w:val="1924448501"/>
                <w:placeholder>
                  <w:docPart w:val="F16DD3E311BD465DACC032B4F88B6881"/>
                </w:placeholder>
                <w:temporary/>
                <w:showingPlcHdr/>
                <w15:appearance w15:val="hidden"/>
              </w:sdtPr>
              <w:sdtEndPr/>
              <w:sdtContent>
                <w:r w:rsidR="00AD79E9" w:rsidRPr="008D169E">
                  <w:t>Skills</w:t>
                </w:r>
              </w:sdtContent>
            </w:sdt>
          </w:p>
        </w:tc>
      </w:tr>
      <w:tr w:rsidR="004D4E50" w14:paraId="08258ECA" w14:textId="77777777" w:rsidTr="00F82126">
        <w:trPr>
          <w:gridAfter w:val="1"/>
          <w:wAfter w:w="709" w:type="dxa"/>
          <w:trHeight w:val="396"/>
        </w:trPr>
        <w:tc>
          <w:tcPr>
            <w:tcW w:w="5607" w:type="dxa"/>
            <w:tcBorders>
              <w:bottom w:val="single" w:sz="24" w:space="0" w:color="ACA8AA" w:themeColor="accent4"/>
            </w:tcBorders>
          </w:tcPr>
          <w:p w14:paraId="11598319" w14:textId="4C103DCA" w:rsidR="004D4E50" w:rsidRDefault="00F82126" w:rsidP="000930DE">
            <w:pPr>
              <w:pStyle w:val="ListBullet"/>
            </w:pPr>
            <w:r>
              <w:t xml:space="preserve">Python          </w:t>
            </w:r>
          </w:p>
          <w:p w14:paraId="32071D44" w14:textId="0FC9148F" w:rsidR="00AD79E9" w:rsidRDefault="00F82126" w:rsidP="00AD79E9">
            <w:pPr>
              <w:pStyle w:val="ListBullet"/>
            </w:pPr>
            <w:r>
              <w:t>Django</w:t>
            </w:r>
          </w:p>
          <w:p w14:paraId="1BEFEEC8" w14:textId="7147FB4C" w:rsidR="00F82126" w:rsidRDefault="00F82126" w:rsidP="00AD79E9">
            <w:pPr>
              <w:pStyle w:val="ListBullet"/>
            </w:pPr>
            <w:proofErr w:type="spellStart"/>
            <w:r>
              <w:t>Mysql</w:t>
            </w:r>
            <w:proofErr w:type="spellEnd"/>
          </w:p>
          <w:p w14:paraId="55FA829B" w14:textId="607520AD" w:rsidR="00F82126" w:rsidRDefault="00F82126" w:rsidP="00F82126">
            <w:pPr>
              <w:pStyle w:val="ListBullet"/>
            </w:pPr>
            <w:r>
              <w:t>Git</w:t>
            </w:r>
          </w:p>
        </w:tc>
        <w:tc>
          <w:tcPr>
            <w:tcW w:w="4316" w:type="dxa"/>
            <w:gridSpan w:val="2"/>
            <w:tcBorders>
              <w:bottom w:val="single" w:sz="24" w:space="0" w:color="ACA8AA" w:themeColor="accent4"/>
            </w:tcBorders>
          </w:tcPr>
          <w:p w14:paraId="06716A66" w14:textId="36A6D6E7" w:rsidR="00AD79E9" w:rsidRDefault="00F82126" w:rsidP="00AD79E9">
            <w:pPr>
              <w:pStyle w:val="ListBullet"/>
            </w:pPr>
            <w:r>
              <w:t>HTML</w:t>
            </w:r>
          </w:p>
          <w:p w14:paraId="47899414" w14:textId="26655AB6" w:rsidR="00F82126" w:rsidRDefault="00F82126" w:rsidP="00AD79E9">
            <w:pPr>
              <w:pStyle w:val="ListBullet"/>
            </w:pPr>
            <w:r>
              <w:t>CSS</w:t>
            </w:r>
          </w:p>
          <w:p w14:paraId="480B88B8" w14:textId="705EC530" w:rsidR="00AD79E9" w:rsidRDefault="00F82126" w:rsidP="00AD79E9">
            <w:pPr>
              <w:pStyle w:val="ListBullet"/>
            </w:pPr>
            <w:r>
              <w:t>OOP</w:t>
            </w:r>
            <w:r w:rsidR="00AD79E9">
              <w:t xml:space="preserve"> </w:t>
            </w:r>
          </w:p>
          <w:p w14:paraId="7D88E77D" w14:textId="4677A4AD" w:rsidR="004D4E50" w:rsidRPr="00CE3B09" w:rsidRDefault="00F82126" w:rsidP="00AD79E9">
            <w:pPr>
              <w:pStyle w:val="ListBullet"/>
            </w:pPr>
            <w:r>
              <w:t>Ajax</w:t>
            </w:r>
          </w:p>
        </w:tc>
      </w:tr>
    </w:tbl>
    <w:p w14:paraId="23E38FE9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F7FC" w14:textId="77777777" w:rsidR="001A3762" w:rsidRDefault="001A3762" w:rsidP="001D4099">
      <w:pPr>
        <w:spacing w:line="240" w:lineRule="auto"/>
      </w:pPr>
      <w:r>
        <w:separator/>
      </w:r>
    </w:p>
  </w:endnote>
  <w:endnote w:type="continuationSeparator" w:id="0">
    <w:p w14:paraId="7348E83A" w14:textId="77777777" w:rsidR="001A3762" w:rsidRDefault="001A3762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EC59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575F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91B8E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EE13" w14:textId="77777777" w:rsidR="001A3762" w:rsidRDefault="001A3762" w:rsidP="001D4099">
      <w:pPr>
        <w:spacing w:line="240" w:lineRule="auto"/>
      </w:pPr>
      <w:r>
        <w:separator/>
      </w:r>
    </w:p>
  </w:footnote>
  <w:footnote w:type="continuationSeparator" w:id="0">
    <w:p w14:paraId="41E51B6B" w14:textId="77777777" w:rsidR="001A3762" w:rsidRDefault="001A3762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0263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F9E82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CAE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0"/>
  </w:num>
  <w:num w:numId="2" w16cid:durableId="1475752314">
    <w:abstractNumId w:val="2"/>
  </w:num>
  <w:num w:numId="3" w16cid:durableId="101797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2"/>
    <w:rsid w:val="000524A9"/>
    <w:rsid w:val="000728A9"/>
    <w:rsid w:val="000761F2"/>
    <w:rsid w:val="000930DE"/>
    <w:rsid w:val="000E1FE9"/>
    <w:rsid w:val="00180710"/>
    <w:rsid w:val="001A3762"/>
    <w:rsid w:val="001D4099"/>
    <w:rsid w:val="001D7755"/>
    <w:rsid w:val="002203E2"/>
    <w:rsid w:val="00222532"/>
    <w:rsid w:val="00285F5A"/>
    <w:rsid w:val="002C06D6"/>
    <w:rsid w:val="0030456C"/>
    <w:rsid w:val="00382EA8"/>
    <w:rsid w:val="003D135F"/>
    <w:rsid w:val="003F1B98"/>
    <w:rsid w:val="004303D4"/>
    <w:rsid w:val="004D2889"/>
    <w:rsid w:val="004D4E50"/>
    <w:rsid w:val="00510684"/>
    <w:rsid w:val="005937B7"/>
    <w:rsid w:val="005F56A3"/>
    <w:rsid w:val="00615397"/>
    <w:rsid w:val="00643E15"/>
    <w:rsid w:val="006D15E3"/>
    <w:rsid w:val="006F747B"/>
    <w:rsid w:val="00780B8E"/>
    <w:rsid w:val="007A6961"/>
    <w:rsid w:val="007E2006"/>
    <w:rsid w:val="00823601"/>
    <w:rsid w:val="00867C58"/>
    <w:rsid w:val="00886679"/>
    <w:rsid w:val="008B4069"/>
    <w:rsid w:val="008D169E"/>
    <w:rsid w:val="009501C7"/>
    <w:rsid w:val="009D1FF3"/>
    <w:rsid w:val="00A30F99"/>
    <w:rsid w:val="00A40DEC"/>
    <w:rsid w:val="00A66AFF"/>
    <w:rsid w:val="00AD79E9"/>
    <w:rsid w:val="00B877AA"/>
    <w:rsid w:val="00C35EF0"/>
    <w:rsid w:val="00C44C24"/>
    <w:rsid w:val="00CC0FFE"/>
    <w:rsid w:val="00CE3B09"/>
    <w:rsid w:val="00D86211"/>
    <w:rsid w:val="00D92978"/>
    <w:rsid w:val="00E07836"/>
    <w:rsid w:val="00EA604D"/>
    <w:rsid w:val="00F255EB"/>
    <w:rsid w:val="00F42731"/>
    <w:rsid w:val="00F62BAE"/>
    <w:rsid w:val="00F82126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359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50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ifrealty.com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luxuryacresuae.com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thaf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6DD3E311BD465DACC032B4F88B6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D179C-94DE-46B0-8E2C-6C1440DA59C4}"/>
      </w:docPartPr>
      <w:docPartBody>
        <w:p w:rsidR="009603D6" w:rsidRDefault="009603D6">
          <w:pPr>
            <w:pStyle w:val="F16DD3E311BD465DACC032B4F88B6881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D6"/>
    <w:rsid w:val="0096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6DD3E311BD465DACC032B4F88B6881">
    <w:name w:val="F16DD3E311BD465DACC032B4F88B688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2024-04-29T05:36:00Z</dcterms:created>
  <dcterms:modified xsi:type="dcterms:W3CDTF">2024-04-29T05:36:00Z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